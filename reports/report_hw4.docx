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COMP135 </w:t>
      </w:r>
    </w:p>
    <w:p>
      <w:pPr>
        <w:pStyle w:val="Normal"/>
        <w:rPr/>
      </w:pPr>
      <w:r>
        <w:rPr/>
        <w:t xml:space="preserve">Empirical/Programming Assignment </w:t>
      </w:r>
      <w:r>
        <w:rPr/>
        <w:t>4</w:t>
      </w:r>
    </w:p>
    <w:p>
      <w:pPr>
        <w:pStyle w:val="Normal"/>
        <w:rPr/>
      </w:pPr>
      <w:r>
        <w:rPr/>
        <w:t>Behnam Heydarshahi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Neural Networks</w:t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Normal"/>
        <w:bidi w:val="0"/>
        <w:rPr/>
      </w:pPr>
      <w:r>
        <w:rPr/>
        <w:t xml:space="preserve">My code performs back-propagation correctly on the first try but then diverges after a few iterations, which results in a high error level.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I have explained in the README file what I believe the bug is. At any rate, after talking with a TA I decided to plot one of the outcomes to demonstrate the code that was implemented. 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2160" cy="43891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gure">
    <w:name w:val="Figure"/>
    <w:basedOn w:val="Caption"/>
    <w:pPr/>
    <w:rPr/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bds</Template>
  <TotalTime>317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2017-11-06T11:28:07Z</dcterms:created>
  <dc:language>en-US</dc:language>
  <dcterms:modified xsi:type="dcterms:W3CDTF">2017-11-06T11:53:15Z</dcterms:modified>
  <cp:revision>2</cp:revision>
  <dc:title>bds</dc:title>
</cp:coreProperties>
</file>