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3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 xml:space="preserve">COMP135 </w:t>
      </w:r>
    </w:p>
    <w:p>
      <w:pPr>
        <w:pStyle w:val="Normal"/>
        <w:rPr/>
      </w:pPr>
      <w:r>
        <w:rPr/>
        <w:t>Empirical/Programming Assignment 4</w:t>
      </w:r>
    </w:p>
    <w:p>
      <w:pPr>
        <w:pStyle w:val="Normal"/>
        <w:rPr/>
      </w:pPr>
      <w:r>
        <w:rPr/>
        <w:t>Behnam Heydarshahi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Neural Networks</w:t>
      </w:r>
    </w:p>
    <w:p>
      <w:pPr>
        <w:pStyle w:val="Normal"/>
        <w:rPr/>
      </w:pPr>
      <w:r>
        <w:rPr/>
      </w:r>
    </w:p>
    <w:p>
      <w:pPr>
        <w:pStyle w:val="Normal"/>
        <w:pageBreakBefore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My code performs back-propagation correctly on the first try but then diverges after a few iterations, which results in a high error level.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 have explained in the README file what I believe the bug is. At any rate, after talking with a TA I decided to plot one of the outcomes to demonstrate the code that was implemented.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852160" cy="438912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Figure">
    <w:name w:val="Figure"/>
    <w:basedOn w:val="Caption"/>
    <w:pPr/>
    <w:rPr/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bds</Template>
  <TotalTime>317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2017-11-06T11:28:07Z</dcterms:created>
  <dc:language>en-US</dc:language>
  <cp:lastPrinted>2017-12-06T16:34:09Z</cp:lastPrinted>
  <dcterms:modified xsi:type="dcterms:W3CDTF">2017-11-06T11:53:15Z</dcterms:modified>
  <cp:revision>2</cp:revision>
  <dc:title>bds</dc:title>
</cp:coreProperties>
</file>